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3891"/>
      </w:tblGrid>
      <w:tr w:rsidR="00077C90" w:rsidRPr="00B81D1F" w14:paraId="499C436E" w14:textId="77777777" w:rsidTr="00077C90">
        <w:tc>
          <w:tcPr>
            <w:tcW w:w="4945" w:type="dxa"/>
            <w:shd w:val="clear" w:color="auto" w:fill="auto"/>
          </w:tcPr>
          <w:p w14:paraId="3F9376F3" w14:textId="1EAEFB93" w:rsidR="00077C90" w:rsidRDefault="00077C90" w:rsidP="00077C90">
            <w:pPr>
              <w:ind w:firstLine="252"/>
            </w:pPr>
            <w:r>
              <w:t xml:space="preserve">Họ và tên sinh viên: </w:t>
            </w:r>
            <w:r w:rsidR="00FA64BA">
              <w:rPr>
                <w:color w:val="FF0000"/>
              </w:rPr>
              <w:t>Lê Đào Quốc Đạt</w:t>
            </w:r>
          </w:p>
          <w:p w14:paraId="17472AF7" w14:textId="77777777" w:rsidR="00077C90" w:rsidRDefault="00077C90" w:rsidP="00077C90">
            <w:pPr>
              <w:ind w:firstLine="252"/>
            </w:pPr>
            <w:r>
              <w:t xml:space="preserve">Ngành: </w:t>
            </w:r>
            <w:r>
              <w:rPr>
                <w:color w:val="FF0000"/>
              </w:rPr>
              <w:t>Công Nghệ Thông Tin</w:t>
            </w:r>
          </w:p>
          <w:p w14:paraId="6588AEFB" w14:textId="12C0E013" w:rsidR="00077C90" w:rsidRPr="00077C90" w:rsidRDefault="00077C90" w:rsidP="00FA64BA">
            <w:pPr>
              <w:ind w:firstLine="252"/>
              <w:rPr>
                <w:color w:val="FF0000"/>
              </w:rPr>
            </w:pPr>
            <w:r>
              <w:t>Điện thoạ</w:t>
            </w:r>
            <w:r w:rsidR="0045338F">
              <w:t>i: 0934908623</w:t>
            </w:r>
          </w:p>
        </w:tc>
        <w:tc>
          <w:tcPr>
            <w:tcW w:w="3891" w:type="dxa"/>
            <w:shd w:val="clear" w:color="auto" w:fill="auto"/>
          </w:tcPr>
          <w:p w14:paraId="47ADC706" w14:textId="2CB1EFD6" w:rsidR="00077C90" w:rsidRDefault="00077C90" w:rsidP="00077C90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</w:t>
            </w:r>
            <w:r w:rsidR="00FA64BA">
              <w:rPr>
                <w:color w:val="FF0000"/>
              </w:rPr>
              <w:t>193</w:t>
            </w:r>
          </w:p>
          <w:p w14:paraId="70B903F9" w14:textId="34A64C84" w:rsidR="00077C90" w:rsidRPr="00DD116B" w:rsidRDefault="00077C90" w:rsidP="00077C90">
            <w:pPr>
              <w:ind w:firstLine="246"/>
              <w:rPr>
                <w:color w:val="FF0000"/>
              </w:rPr>
            </w:pPr>
            <w:r>
              <w:t xml:space="preserve">Lớp: </w:t>
            </w:r>
            <w:r>
              <w:rPr>
                <w:color w:val="FF0000"/>
              </w:rPr>
              <w:t>21</w:t>
            </w:r>
            <w:r w:rsidR="00BE0BDB">
              <w:rPr>
                <w:color w:val="FF0000"/>
              </w:rPr>
              <w:t>JIT</w:t>
            </w:r>
          </w:p>
          <w:p w14:paraId="04DA5CA6" w14:textId="5DF48DDF" w:rsidR="00077C90" w:rsidRPr="00483280" w:rsidRDefault="00077C90" w:rsidP="00077C90">
            <w:pPr>
              <w:ind w:firstLine="246"/>
            </w:pPr>
            <w:r>
              <w:t>Email:</w:t>
            </w:r>
            <w:r w:rsidR="00FA64BA">
              <w:rPr>
                <w:color w:val="FF0000"/>
              </w:rPr>
              <w:t>datldq</w:t>
            </w:r>
            <w:r w:rsidR="00C262CC">
              <w:rPr>
                <w:color w:val="FF0000"/>
              </w:rPr>
              <w:t>.21it</w:t>
            </w:r>
            <w:r w:rsidR="009D3113" w:rsidRPr="009D3113">
              <w:rPr>
                <w:color w:val="FF0000"/>
              </w:rPr>
              <w:t>@vku.udn.vn</w:t>
            </w:r>
          </w:p>
          <w:p w14:paraId="06E63C19" w14:textId="2A3692C3" w:rsidR="00077C90" w:rsidRPr="00483280" w:rsidRDefault="00077C90" w:rsidP="00BC2C66">
            <w:pPr>
              <w:pStyle w:val="NormalWeb"/>
              <w:spacing w:before="120" w:beforeAutospacing="0" w:after="120" w:afterAutospacing="0"/>
            </w:pPr>
          </w:p>
        </w:tc>
      </w:tr>
    </w:tbl>
    <w:p w14:paraId="11CD0BAE" w14:textId="2EBA585E" w:rsidR="003A17AB" w:rsidRDefault="003A17AB" w:rsidP="00077C90"/>
    <w:p w14:paraId="30496895" w14:textId="633D1AD3" w:rsidR="0045338F" w:rsidRPr="0045338F" w:rsidRDefault="00077C90" w:rsidP="0045338F">
      <w:pPr>
        <w:ind w:right="522" w:firstLine="540"/>
        <w:jc w:val="center"/>
        <w:rPr>
          <w:b/>
          <w:bCs/>
          <w:sz w:val="36"/>
          <w:szCs w:val="36"/>
        </w:rPr>
      </w:pPr>
      <w:r w:rsidRPr="00077C90">
        <w:rPr>
          <w:b/>
          <w:bCs/>
          <w:sz w:val="36"/>
          <w:szCs w:val="36"/>
        </w:rPr>
        <w:t>Tổng Kết Bài Tập Môn Lập Trình Đa Nền Tảng</w:t>
      </w:r>
    </w:p>
    <w:p w14:paraId="3C8736BE" w14:textId="1E785206" w:rsidR="0041699F" w:rsidRDefault="0041699F" w:rsidP="0041699F">
      <w:pPr>
        <w:pStyle w:val="Heading5"/>
      </w:pPr>
      <w:r>
        <w:t xml:space="preserve">Lab </w:t>
      </w:r>
      <w:r w:rsidR="00C27DC9">
        <w:t>1</w:t>
      </w:r>
      <w:r>
        <w:t xml:space="preserve"> : I am Rich</w:t>
      </w:r>
    </w:p>
    <w:p w14:paraId="24C4AC12" w14:textId="6816D348" w:rsidR="0041699F" w:rsidRDefault="0041699F" w:rsidP="0041699F">
      <w:r>
        <w:t xml:space="preserve">Link: </w:t>
      </w:r>
      <w:hyperlink r:id="rId8" w:history="1">
        <w:r w:rsidR="00954EF2">
          <w:rPr>
            <w:rStyle w:val="Hyperlink"/>
          </w:rPr>
          <w:t>DatLeDao/i_am_rich</w:t>
        </w:r>
      </w:hyperlink>
    </w:p>
    <w:p w14:paraId="3014F782" w14:textId="521C4227" w:rsidR="00E56541" w:rsidRDefault="00E56541" w:rsidP="0041699F">
      <w:r>
        <w:t>Ứng dụng hiển thị</w:t>
      </w:r>
      <w:r w:rsidR="00CD5C73">
        <w:t xml:space="preserve"> hình ảnh và 1 tiêu đề</w:t>
      </w:r>
    </w:p>
    <w:p w14:paraId="6F1DDFE8" w14:textId="7FFA4423" w:rsidR="00233704" w:rsidRDefault="00D968B9" w:rsidP="00D968B9">
      <w:pPr>
        <w:jc w:val="center"/>
      </w:pPr>
      <w:r w:rsidRPr="00D968B9">
        <w:drawing>
          <wp:inline distT="0" distB="0" distL="0" distR="0" wp14:anchorId="3F14F41E" wp14:editId="16CAD582">
            <wp:extent cx="2304869" cy="51523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209" cy="51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563" w14:textId="1DEB8208" w:rsidR="00C27DC9" w:rsidRDefault="00C27DC9" w:rsidP="00C27DC9">
      <w:pPr>
        <w:pStyle w:val="Heading5"/>
      </w:pPr>
      <w:r>
        <w:t>Lab 2: Micard</w:t>
      </w:r>
    </w:p>
    <w:p w14:paraId="5AFE17F6" w14:textId="63734D2D" w:rsidR="00C27DC9" w:rsidRDefault="00C27DC9" w:rsidP="00C27DC9">
      <w:r>
        <w:t xml:space="preserve">Link: </w:t>
      </w:r>
      <w:hyperlink r:id="rId10" w:history="1">
        <w:r w:rsidR="00E96A1B">
          <w:rPr>
            <w:rStyle w:val="Hyperlink"/>
          </w:rPr>
          <w:t>DatLeDao/Mi_card</w:t>
        </w:r>
      </w:hyperlink>
    </w:p>
    <w:p w14:paraId="5964A830" w14:textId="0E22FD62" w:rsidR="00545551" w:rsidRDefault="00545551" w:rsidP="00C27DC9">
      <w:r>
        <w:lastRenderedPageBreak/>
        <w:t>Mô tả:</w:t>
      </w:r>
    </w:p>
    <w:p w14:paraId="7D1A86AB" w14:textId="1C6B14CC" w:rsidR="00E56541" w:rsidRDefault="00E56541" w:rsidP="00750F98">
      <w:pPr>
        <w:pStyle w:val="ListParagraph"/>
        <w:numPr>
          <w:ilvl w:val="0"/>
          <w:numId w:val="3"/>
        </w:numPr>
      </w:pPr>
      <w:r>
        <w:t xml:space="preserve">Ứng dụng hiển thị </w:t>
      </w:r>
      <w:r w:rsidR="00545551">
        <w:t>card về</w:t>
      </w:r>
      <w:r>
        <w:t xml:space="preserve"> bản thân</w:t>
      </w:r>
    </w:p>
    <w:p w14:paraId="3F222F7C" w14:textId="20D18375" w:rsidR="00233704" w:rsidRPr="00C27DC9" w:rsidRDefault="00A33319" w:rsidP="00A33319">
      <w:pPr>
        <w:jc w:val="center"/>
      </w:pPr>
      <w:r w:rsidRPr="00A33319">
        <w:drawing>
          <wp:inline distT="0" distB="0" distL="0" distR="0" wp14:anchorId="20ACD83A" wp14:editId="210E8198">
            <wp:extent cx="2778125" cy="5317988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0" b="-1"/>
                    <a:stretch/>
                  </pic:blipFill>
                  <pic:spPr bwMode="auto">
                    <a:xfrm>
                      <a:off x="0" y="0"/>
                      <a:ext cx="2778526" cy="531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FEBAC7" w14:textId="0455B134" w:rsidR="009D3113" w:rsidRPr="009D3113" w:rsidRDefault="00077C90" w:rsidP="009D3113">
      <w:pPr>
        <w:pStyle w:val="Heading5"/>
        <w:rPr>
          <w:color w:val="000000"/>
          <w:szCs w:val="28"/>
        </w:rPr>
      </w:pPr>
      <w:r>
        <w:t xml:space="preserve">Lab </w:t>
      </w:r>
      <w:r w:rsidR="00EB237A">
        <w:t>3</w:t>
      </w:r>
      <w:r>
        <w:t xml:space="preserve"> :</w:t>
      </w:r>
      <w:r w:rsidRPr="00077C9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Dicee</w:t>
      </w:r>
    </w:p>
    <w:p w14:paraId="30031348" w14:textId="49C70D4F" w:rsidR="00077C90" w:rsidRDefault="00077C90" w:rsidP="00077C90">
      <w:pPr>
        <w:rPr>
          <w:color w:val="000000"/>
          <w:sz w:val="28"/>
          <w:szCs w:val="28"/>
        </w:rPr>
      </w:pPr>
      <w:r>
        <w:t>Link :</w:t>
      </w:r>
      <w:r w:rsidR="00C27DC9" w:rsidRPr="00C27DC9">
        <w:t xml:space="preserve"> </w:t>
      </w:r>
      <w:hyperlink r:id="rId12" w:history="1">
        <w:r w:rsidR="00BA1328">
          <w:rPr>
            <w:rStyle w:val="Hyperlink"/>
          </w:rPr>
          <w:t>DatLeDao/dicee</w:t>
        </w:r>
      </w:hyperlink>
    </w:p>
    <w:p w14:paraId="59AD5DA2" w14:textId="613620F8" w:rsidR="00DF0A6A" w:rsidRDefault="00DF0A6A" w:rsidP="00750F98">
      <w:pPr>
        <w:pStyle w:val="ListParagraph"/>
        <w:numPr>
          <w:ilvl w:val="0"/>
          <w:numId w:val="3"/>
        </w:numPr>
      </w:pPr>
      <w:r w:rsidRPr="00DF0A6A">
        <w:t>Ứng dụ</w:t>
      </w:r>
      <w:r w:rsidR="006D7D1E">
        <w:t>ng hiển thị hình ảnh 2 viên xúc xắc</w:t>
      </w:r>
      <w:r w:rsidRPr="00DF0A6A">
        <w:t>:</w:t>
      </w:r>
    </w:p>
    <w:p w14:paraId="51B28F1B" w14:textId="4F1D8F9F" w:rsidR="00DF0A6A" w:rsidRDefault="00DF0A6A" w:rsidP="00750F98">
      <w:pPr>
        <w:pStyle w:val="ListParagraph"/>
        <w:numPr>
          <w:ilvl w:val="0"/>
          <w:numId w:val="3"/>
        </w:numPr>
      </w:pPr>
      <w:r w:rsidRPr="00DF0A6A">
        <w:t>Khi người dùng nhấn</w:t>
      </w:r>
      <w:r w:rsidR="006D7D1E">
        <w:t xml:space="preserve"> vào hình viên xúc xắc</w:t>
      </w:r>
      <w:r w:rsidRPr="00DF0A6A">
        <w:t xml:space="preserve">, </w:t>
      </w:r>
      <w:r w:rsidR="006D7D1E">
        <w:t xml:space="preserve">giá </w:t>
      </w:r>
      <w:r w:rsidRPr="00DF0A6A">
        <w:t>hai viên xúc xắc sẽ đượ</w:t>
      </w:r>
      <w:r w:rsidR="006D7D1E">
        <w:t>c thay đổi ngẫu nhiên</w:t>
      </w:r>
      <w:r w:rsidRPr="00DF0A6A">
        <w:t xml:space="preserve">. </w:t>
      </w:r>
    </w:p>
    <w:p w14:paraId="38E2DA5B" w14:textId="6476B56E" w:rsidR="000B3F7A" w:rsidRDefault="006D7D1E" w:rsidP="006D7D1E">
      <w:pPr>
        <w:jc w:val="center"/>
      </w:pPr>
      <w:r w:rsidRPr="006D7D1E">
        <w:lastRenderedPageBreak/>
        <w:drawing>
          <wp:inline distT="0" distB="0" distL="0" distR="0" wp14:anchorId="391B1A53" wp14:editId="25A0A81B">
            <wp:extent cx="2672549" cy="599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442" cy="60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7561" w14:textId="3504F488" w:rsidR="00077C90" w:rsidRDefault="00077C90" w:rsidP="00077C90">
      <w:pPr>
        <w:pStyle w:val="Heading5"/>
        <w:rPr>
          <w:color w:val="000000"/>
          <w:szCs w:val="28"/>
        </w:rPr>
      </w:pPr>
      <w:r>
        <w:t xml:space="preserve">Lab </w:t>
      </w:r>
      <w:r w:rsidR="00EB237A">
        <w:t>4</w:t>
      </w:r>
      <w:r>
        <w:t xml:space="preserve"> :</w:t>
      </w:r>
      <w:r>
        <w:rPr>
          <w:color w:val="000000"/>
          <w:szCs w:val="28"/>
        </w:rPr>
        <w:t xml:space="preserve"> Magic 8 Ball</w:t>
      </w:r>
    </w:p>
    <w:p w14:paraId="0C861DCF" w14:textId="39F06BD6" w:rsidR="00077C90" w:rsidRDefault="00077C90" w:rsidP="00077C90">
      <w:pPr>
        <w:rPr>
          <w:sz w:val="28"/>
          <w:szCs w:val="28"/>
        </w:rPr>
      </w:pPr>
      <w:r>
        <w:t>Link :</w:t>
      </w:r>
      <w:r w:rsidR="00C27DC9">
        <w:t xml:space="preserve"> </w:t>
      </w:r>
      <w:hyperlink r:id="rId14" w:history="1">
        <w:r w:rsidR="00D71473">
          <w:rPr>
            <w:rStyle w:val="Hyperlink"/>
          </w:rPr>
          <w:t>DatLeDao/magic_8_ball</w:t>
        </w:r>
      </w:hyperlink>
      <w:r w:rsidR="00C27DC9">
        <w:rPr>
          <w:sz w:val="28"/>
          <w:szCs w:val="28"/>
        </w:rPr>
        <w:t xml:space="preserve"> </w:t>
      </w:r>
    </w:p>
    <w:p w14:paraId="07882F70" w14:textId="6F595E39" w:rsidR="000B3F7A" w:rsidRDefault="000B3F7A" w:rsidP="00077C90">
      <w:pPr>
        <w:rPr>
          <w:sz w:val="28"/>
          <w:szCs w:val="28"/>
        </w:rPr>
      </w:pPr>
      <w:r>
        <w:rPr>
          <w:sz w:val="28"/>
          <w:szCs w:val="28"/>
        </w:rPr>
        <w:t>Mô tả :</w:t>
      </w:r>
    </w:p>
    <w:p w14:paraId="6FE2F023" w14:textId="21F06AC7" w:rsidR="008E77DD" w:rsidRDefault="008E77DD" w:rsidP="00750F98">
      <w:pPr>
        <w:pStyle w:val="ListParagraph"/>
        <w:numPr>
          <w:ilvl w:val="0"/>
          <w:numId w:val="2"/>
        </w:numPr>
      </w:pPr>
      <w:r w:rsidRPr="008E77DD">
        <w:t xml:space="preserve">Khi người dùng nhấn nút, hình ảnh của quả bóng sẽ được chọn ngẫu nhiên để hiển thị. </w:t>
      </w:r>
    </w:p>
    <w:p w14:paraId="045FB875" w14:textId="4088606C" w:rsidR="00DA70AD" w:rsidRDefault="0081247F" w:rsidP="0081247F">
      <w:pPr>
        <w:ind w:firstLine="680"/>
        <w:rPr>
          <w:noProof/>
          <w:lang w:eastAsia="ja-JP"/>
        </w:rPr>
      </w:pPr>
      <w:r w:rsidRPr="0081247F">
        <w:lastRenderedPageBreak/>
        <w:drawing>
          <wp:inline distT="0" distB="0" distL="0" distR="0" wp14:anchorId="5C26A872" wp14:editId="0CB01453">
            <wp:extent cx="1882140" cy="4189130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6873" cy="42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47F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     </w:t>
      </w:r>
      <w:r w:rsidR="002C2F5D">
        <w:rPr>
          <w:noProof/>
          <w:lang w:eastAsia="ja-JP"/>
        </w:rPr>
        <w:t xml:space="preserve">          </w:t>
      </w:r>
      <w:r>
        <w:rPr>
          <w:noProof/>
          <w:lang w:eastAsia="ja-JP"/>
        </w:rPr>
        <w:t xml:space="preserve">    </w:t>
      </w:r>
      <w:r w:rsidRPr="0081247F">
        <w:drawing>
          <wp:inline distT="0" distB="0" distL="0" distR="0" wp14:anchorId="27E5E3FD" wp14:editId="1479E3EB">
            <wp:extent cx="1889760" cy="4234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487" cy="43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t xml:space="preserve">   </w:t>
      </w:r>
    </w:p>
    <w:p w14:paraId="5C0D11D1" w14:textId="188228E7" w:rsidR="008E32CC" w:rsidRDefault="008E32CC" w:rsidP="0081247F">
      <w:pPr>
        <w:ind w:firstLine="680"/>
      </w:pPr>
      <w:r>
        <w:t xml:space="preserve"> </w:t>
      </w:r>
      <w:r w:rsidRPr="008E32CC">
        <w:drawing>
          <wp:inline distT="0" distB="0" distL="0" distR="0" wp14:anchorId="72F41AB6" wp14:editId="05159E8D">
            <wp:extent cx="1851660" cy="418557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0901" cy="42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2CC">
        <w:rPr>
          <w:noProof/>
          <w:lang w:eastAsia="ja-JP"/>
        </w:rPr>
        <w:t xml:space="preserve"> </w:t>
      </w:r>
      <w:r>
        <w:t xml:space="preserve">                   </w:t>
      </w:r>
      <w:r w:rsidRPr="008E32CC">
        <w:drawing>
          <wp:inline distT="0" distB="0" distL="0" distR="0" wp14:anchorId="39FA56B8" wp14:editId="7403A0F8">
            <wp:extent cx="1889760" cy="418774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9274" cy="42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E7B4" w14:textId="77777777" w:rsidR="000D64D9" w:rsidRPr="00077C90" w:rsidRDefault="000D64D9" w:rsidP="0081247F">
      <w:pPr>
        <w:ind w:firstLine="680"/>
      </w:pPr>
    </w:p>
    <w:p w14:paraId="700482B2" w14:textId="7189E72F" w:rsidR="009D3113" w:rsidRDefault="009D3113" w:rsidP="009D3113">
      <w:pPr>
        <w:pStyle w:val="Heading5"/>
        <w:rPr>
          <w:color w:val="000000"/>
          <w:szCs w:val="28"/>
        </w:rPr>
      </w:pPr>
      <w:r>
        <w:lastRenderedPageBreak/>
        <w:t xml:space="preserve">Lab 5 : </w:t>
      </w:r>
      <w:r>
        <w:rPr>
          <w:color w:val="000000"/>
          <w:szCs w:val="28"/>
        </w:rPr>
        <w:t>Xylophone Flutter App</w:t>
      </w:r>
    </w:p>
    <w:p w14:paraId="7816D7E1" w14:textId="7AE0D6E6" w:rsidR="009D3113" w:rsidRDefault="009D3113" w:rsidP="009D3113">
      <w:pPr>
        <w:rPr>
          <w:sz w:val="28"/>
          <w:szCs w:val="28"/>
        </w:rPr>
      </w:pPr>
      <w:r>
        <w:t>Link</w:t>
      </w:r>
      <w:r w:rsidR="003B2B12">
        <w:t>:</w:t>
      </w:r>
      <w:r>
        <w:t xml:space="preserve"> </w:t>
      </w:r>
      <w:hyperlink r:id="rId19" w:history="1">
        <w:r w:rsidR="005C4B7F">
          <w:rPr>
            <w:rStyle w:val="Hyperlink"/>
          </w:rPr>
          <w:t>DatLeDao/xylophone</w:t>
        </w:r>
      </w:hyperlink>
    </w:p>
    <w:p w14:paraId="57DC4209" w14:textId="6A5605A2" w:rsidR="000B3F7A" w:rsidRDefault="000B3F7A" w:rsidP="00580A63">
      <w:pPr>
        <w:rPr>
          <w:color w:val="000000"/>
          <w:sz w:val="28"/>
          <w:szCs w:val="28"/>
        </w:rPr>
      </w:pPr>
      <w:r>
        <w:rPr>
          <w:sz w:val="28"/>
          <w:szCs w:val="28"/>
        </w:rPr>
        <w:t>Mô tả:</w:t>
      </w:r>
      <w:r w:rsidR="005A27C0">
        <w:rPr>
          <w:color w:val="000000"/>
          <w:sz w:val="28"/>
          <w:szCs w:val="28"/>
        </w:rPr>
        <w:t xml:space="preserve">  </w:t>
      </w:r>
      <w:r w:rsidR="005A27C0" w:rsidRPr="005A27C0">
        <w:rPr>
          <w:color w:val="000000"/>
          <w:sz w:val="28"/>
          <w:szCs w:val="28"/>
        </w:rPr>
        <w:t>Phát âm thanh</w:t>
      </w:r>
      <w:r w:rsidR="00DC4485">
        <w:rPr>
          <w:color w:val="000000"/>
          <w:sz w:val="28"/>
          <w:szCs w:val="28"/>
        </w:rPr>
        <w:t xml:space="preserve"> khác nhau</w:t>
      </w:r>
      <w:r w:rsidR="000B74C1">
        <w:rPr>
          <w:color w:val="000000"/>
          <w:sz w:val="28"/>
          <w:szCs w:val="28"/>
        </w:rPr>
        <w:t xml:space="preserve"> khi nhấn vào từng thanh màu khác nhau</w:t>
      </w:r>
    </w:p>
    <w:p w14:paraId="3140E353" w14:textId="23D2B5C2" w:rsidR="00DA70AD" w:rsidRDefault="00B94C65" w:rsidP="005A27C0">
      <w:pPr>
        <w:jc w:val="center"/>
        <w:rPr>
          <w:color w:val="000000"/>
          <w:sz w:val="28"/>
          <w:szCs w:val="28"/>
        </w:rPr>
      </w:pPr>
      <w:r w:rsidRPr="00B94C65">
        <w:rPr>
          <w:color w:val="000000"/>
          <w:sz w:val="28"/>
          <w:szCs w:val="28"/>
        </w:rPr>
        <w:drawing>
          <wp:inline distT="0" distB="0" distL="0" distR="0" wp14:anchorId="6593ABF7" wp14:editId="70FCDDC7">
            <wp:extent cx="2405660" cy="4884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654" cy="48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DC94" w14:textId="61CED4CC" w:rsidR="000804FF" w:rsidRDefault="000804FF" w:rsidP="005A27C0">
      <w:pPr>
        <w:jc w:val="center"/>
        <w:rPr>
          <w:color w:val="000000"/>
          <w:sz w:val="28"/>
          <w:szCs w:val="28"/>
        </w:rPr>
      </w:pPr>
    </w:p>
    <w:p w14:paraId="1F64BE43" w14:textId="54AEB787" w:rsidR="009D3113" w:rsidRDefault="009D3113" w:rsidP="009D3113">
      <w:pPr>
        <w:pStyle w:val="Heading5"/>
        <w:rPr>
          <w:color w:val="000000"/>
          <w:szCs w:val="28"/>
        </w:rPr>
      </w:pPr>
      <w:r>
        <w:t xml:space="preserve">Lab 6 : </w:t>
      </w:r>
      <w:r>
        <w:rPr>
          <w:color w:val="000000"/>
          <w:szCs w:val="28"/>
        </w:rPr>
        <w:t>Quizzler</w:t>
      </w:r>
    </w:p>
    <w:p w14:paraId="76E3DCFD" w14:textId="4D099691" w:rsidR="009D3113" w:rsidRDefault="009D3113" w:rsidP="009D3113">
      <w:pPr>
        <w:rPr>
          <w:color w:val="000000"/>
          <w:sz w:val="28"/>
          <w:szCs w:val="28"/>
        </w:rPr>
      </w:pPr>
      <w:r>
        <w:t>Link</w:t>
      </w:r>
      <w:r w:rsidR="002F06A5">
        <w:t xml:space="preserve">: </w:t>
      </w:r>
      <w:r>
        <w:t xml:space="preserve"> </w:t>
      </w:r>
      <w:hyperlink r:id="rId21" w:history="1">
        <w:r w:rsidR="005A1A75">
          <w:rPr>
            <w:rStyle w:val="Hyperlink"/>
          </w:rPr>
          <w:t>DatLeDao/quizzler</w:t>
        </w:r>
      </w:hyperlink>
    </w:p>
    <w:p w14:paraId="111DA42E" w14:textId="1123945E" w:rsidR="002B1F9C" w:rsidRDefault="00DA70AD" w:rsidP="002F06A5">
      <w:pPr>
        <w:ind w:left="1530" w:hanging="8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Mô tả: </w:t>
      </w:r>
    </w:p>
    <w:p w14:paraId="3D7F798B" w14:textId="593C8526" w:rsidR="002B1F9C" w:rsidRPr="002F06A5" w:rsidRDefault="005A27C0" w:rsidP="00750F98">
      <w:pPr>
        <w:pStyle w:val="ListParagraph"/>
        <w:numPr>
          <w:ilvl w:val="0"/>
          <w:numId w:val="2"/>
        </w:numPr>
        <w:jc w:val="left"/>
        <w:rPr>
          <w:color w:val="000000"/>
          <w:sz w:val="28"/>
          <w:szCs w:val="28"/>
        </w:rPr>
      </w:pPr>
      <w:r w:rsidRPr="002F06A5">
        <w:rPr>
          <w:color w:val="000000"/>
          <w:sz w:val="28"/>
          <w:szCs w:val="28"/>
        </w:rPr>
        <w:t xml:space="preserve">Ứng dụng hiển thị từng câu hỏi và cung cấp hai nút "True" và "False" để người dùng chọn câu trả lời. </w:t>
      </w:r>
    </w:p>
    <w:p w14:paraId="33C790B1" w14:textId="155BC8D2" w:rsidR="002B1F9C" w:rsidRPr="002F06A5" w:rsidRDefault="005A27C0" w:rsidP="00750F98">
      <w:pPr>
        <w:pStyle w:val="ListParagraph"/>
        <w:numPr>
          <w:ilvl w:val="0"/>
          <w:numId w:val="2"/>
        </w:numPr>
        <w:jc w:val="left"/>
        <w:rPr>
          <w:color w:val="000000"/>
          <w:sz w:val="28"/>
          <w:szCs w:val="28"/>
        </w:rPr>
      </w:pPr>
      <w:r w:rsidRPr="002F06A5">
        <w:rPr>
          <w:color w:val="000000"/>
          <w:sz w:val="28"/>
          <w:szCs w:val="28"/>
        </w:rPr>
        <w:t>Sau mỗi lần chọn, ứng dụng sẽ hiển thị biểu tượng dấ</w:t>
      </w:r>
      <w:r w:rsidR="002F06A5">
        <w:rPr>
          <w:color w:val="000000"/>
          <w:sz w:val="28"/>
          <w:szCs w:val="28"/>
        </w:rPr>
        <w:t>u</w:t>
      </w:r>
      <w:r w:rsidRPr="002F06A5">
        <w:rPr>
          <w:color w:val="000000"/>
          <w:sz w:val="28"/>
          <w:szCs w:val="28"/>
        </w:rPr>
        <w:t xml:space="preserve"> (</w:t>
      </w:r>
      <w:r w:rsidR="002B1F9C" w:rsidRPr="002F06A5">
        <w:rPr>
          <w:rFonts w:ascii="Segoe UI Emoji" w:hAnsi="Segoe UI Emoji" w:cs="Segoe UI Emoji"/>
          <w:color w:val="00B050"/>
          <w:sz w:val="27"/>
          <w:szCs w:val="27"/>
        </w:rPr>
        <w:t>✔</w:t>
      </w:r>
      <w:r w:rsidRPr="002F06A5">
        <w:rPr>
          <w:color w:val="000000"/>
          <w:sz w:val="28"/>
          <w:szCs w:val="28"/>
        </w:rPr>
        <w:t>) nếu câu trả lời đúng, hoặc dấ</w:t>
      </w:r>
      <w:r w:rsidR="002F06A5">
        <w:rPr>
          <w:color w:val="000000"/>
          <w:sz w:val="28"/>
          <w:szCs w:val="28"/>
        </w:rPr>
        <w:t>u</w:t>
      </w:r>
      <w:r w:rsidRPr="002F06A5">
        <w:rPr>
          <w:color w:val="000000"/>
          <w:sz w:val="28"/>
          <w:szCs w:val="28"/>
        </w:rPr>
        <w:t xml:space="preserve"> (</w:t>
      </w:r>
      <w:r w:rsidRPr="002F06A5">
        <w:rPr>
          <w:rFonts w:ascii="Segoe UI Emoji" w:hAnsi="Segoe UI Emoji" w:cs="Segoe UI Emoji"/>
          <w:color w:val="FF0000"/>
          <w:sz w:val="28"/>
          <w:szCs w:val="28"/>
        </w:rPr>
        <w:t>❌</w:t>
      </w:r>
      <w:r w:rsidRPr="002F06A5">
        <w:rPr>
          <w:color w:val="000000"/>
          <w:sz w:val="28"/>
          <w:szCs w:val="28"/>
        </w:rPr>
        <w:t xml:space="preserve">) nếu câu trả lời sai. </w:t>
      </w:r>
    </w:p>
    <w:p w14:paraId="74B6A2E3" w14:textId="42F3C38D" w:rsidR="00574E4C" w:rsidRDefault="002F06A5" w:rsidP="00750F98">
      <w:pPr>
        <w:pStyle w:val="ListParagraph"/>
        <w:numPr>
          <w:ilvl w:val="0"/>
          <w:numId w:val="2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Sau khi </w:t>
      </w:r>
      <w:r w:rsidR="005A27C0" w:rsidRPr="002F06A5">
        <w:rPr>
          <w:color w:val="000000"/>
          <w:sz w:val="28"/>
          <w:szCs w:val="28"/>
        </w:rPr>
        <w:t>chọn, chuyển đến câu hỏi tiếp theo hoặc thông báo kết thúc nếu đó là câu hỏi cuối cùng.</w:t>
      </w:r>
    </w:p>
    <w:p w14:paraId="1CA1C04E" w14:textId="1AC106E5" w:rsidR="00CB5B08" w:rsidRPr="00CB5B08" w:rsidRDefault="0037021D" w:rsidP="00CB5B08">
      <w:pPr>
        <w:ind w:left="709" w:firstLine="0"/>
        <w:jc w:val="left"/>
        <w:rPr>
          <w:color w:val="000000"/>
          <w:sz w:val="28"/>
          <w:szCs w:val="28"/>
        </w:rPr>
      </w:pPr>
      <w:r w:rsidRPr="00574E4C">
        <w:rPr>
          <w:color w:val="000000"/>
          <w:sz w:val="28"/>
          <w:szCs w:val="28"/>
        </w:rPr>
        <w:lastRenderedPageBreak/>
        <w:drawing>
          <wp:inline distT="0" distB="0" distL="0" distR="0" wp14:anchorId="79FF4128" wp14:editId="0CB61668">
            <wp:extent cx="1921456" cy="3958635"/>
            <wp:effectExtent l="0" t="0" r="317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83"/>
                    <a:stretch/>
                  </pic:blipFill>
                  <pic:spPr bwMode="auto">
                    <a:xfrm>
                      <a:off x="0" y="0"/>
                      <a:ext cx="1981412" cy="408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</w:t>
      </w:r>
      <w:r w:rsidR="00B33DDC" w:rsidRPr="00B33DDC">
        <w:rPr>
          <w:color w:val="000000"/>
          <w:sz w:val="28"/>
          <w:szCs w:val="28"/>
        </w:rPr>
        <w:drawing>
          <wp:inline distT="0" distB="0" distL="0" distR="0" wp14:anchorId="158E23B2" wp14:editId="2B04E97B">
            <wp:extent cx="1917854" cy="396868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546" r="2370"/>
                    <a:stretch/>
                  </pic:blipFill>
                  <pic:spPr bwMode="auto">
                    <a:xfrm>
                      <a:off x="0" y="0"/>
                      <a:ext cx="1969740" cy="407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DDC">
        <w:rPr>
          <w:color w:val="000000"/>
          <w:sz w:val="28"/>
          <w:szCs w:val="28"/>
        </w:rPr>
        <w:t xml:space="preserve">         </w:t>
      </w:r>
    </w:p>
    <w:p w14:paraId="796A42F1" w14:textId="1339BFB5" w:rsidR="000804FF" w:rsidRPr="006029A7" w:rsidRDefault="006029A7" w:rsidP="006029A7">
      <w:pPr>
        <w:ind w:firstLine="0"/>
        <w:jc w:val="center"/>
        <w:rPr>
          <w:color w:val="000000"/>
          <w:sz w:val="28"/>
          <w:szCs w:val="28"/>
        </w:rPr>
      </w:pPr>
      <w:r w:rsidRPr="006029A7">
        <w:drawing>
          <wp:inline distT="0" distB="0" distL="0" distR="0" wp14:anchorId="297C406C" wp14:editId="213156D1">
            <wp:extent cx="2064385" cy="3595453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9269" cy="37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FF" w:rsidRPr="006029A7">
      <w:pgSz w:w="11907" w:h="16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CC683" w14:textId="77777777" w:rsidR="00750F98" w:rsidRDefault="00750F98">
      <w:pPr>
        <w:spacing w:line="240" w:lineRule="auto"/>
      </w:pPr>
      <w:r>
        <w:separator/>
      </w:r>
    </w:p>
  </w:endnote>
  <w:endnote w:type="continuationSeparator" w:id="0">
    <w:p w14:paraId="731A1CA5" w14:textId="77777777" w:rsidR="00750F98" w:rsidRDefault="00750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72814" w14:textId="77777777" w:rsidR="00750F98" w:rsidRDefault="00750F98">
      <w:pPr>
        <w:spacing w:before="0" w:after="0"/>
      </w:pPr>
      <w:r>
        <w:separator/>
      </w:r>
    </w:p>
  </w:footnote>
  <w:footnote w:type="continuationSeparator" w:id="0">
    <w:p w14:paraId="45128BAF" w14:textId="77777777" w:rsidR="00750F98" w:rsidRDefault="00750F9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C05A4"/>
    <w:multiLevelType w:val="hybridMultilevel"/>
    <w:tmpl w:val="E5A0D26A"/>
    <w:lvl w:ilvl="0" w:tplc="7AA2104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8F2CF9"/>
    <w:multiLevelType w:val="multilevel"/>
    <w:tmpl w:val="93B2A1DC"/>
    <w:lvl w:ilvl="0">
      <w:start w:val="1"/>
      <w:numFmt w:val="decimal"/>
      <w:pStyle w:val="Heading1"/>
      <w:lvlText w:val="CHƯƠNG %1"/>
      <w:lvlJc w:val="left"/>
      <w:pPr>
        <w:ind w:left="2438" w:hanging="243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083031"/>
    <w:multiLevelType w:val="hybridMultilevel"/>
    <w:tmpl w:val="32AC552A"/>
    <w:lvl w:ilvl="0" w:tplc="CF56B2B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rawingGridHorizontalSpacing w:val="140"/>
  <w:drawingGridVerticalSpacing w:val="381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03E31"/>
    <w:rsid w:val="00001E75"/>
    <w:rsid w:val="0000308D"/>
    <w:rsid w:val="00014A66"/>
    <w:rsid w:val="000210B7"/>
    <w:rsid w:val="00025C29"/>
    <w:rsid w:val="000368D5"/>
    <w:rsid w:val="00055426"/>
    <w:rsid w:val="00067C57"/>
    <w:rsid w:val="00077C90"/>
    <w:rsid w:val="000804FF"/>
    <w:rsid w:val="00093C5D"/>
    <w:rsid w:val="00094B58"/>
    <w:rsid w:val="000B3F7A"/>
    <w:rsid w:val="000B74C1"/>
    <w:rsid w:val="000C03CA"/>
    <w:rsid w:val="000C630A"/>
    <w:rsid w:val="000C7ED5"/>
    <w:rsid w:val="000D64D9"/>
    <w:rsid w:val="000E25D5"/>
    <w:rsid w:val="000E3B5E"/>
    <w:rsid w:val="000E448F"/>
    <w:rsid w:val="000E5135"/>
    <w:rsid w:val="001253EC"/>
    <w:rsid w:val="0012776F"/>
    <w:rsid w:val="001326FD"/>
    <w:rsid w:val="00137FCC"/>
    <w:rsid w:val="0014611C"/>
    <w:rsid w:val="00173301"/>
    <w:rsid w:val="00176721"/>
    <w:rsid w:val="00185B7D"/>
    <w:rsid w:val="001B401B"/>
    <w:rsid w:val="001B4BBE"/>
    <w:rsid w:val="001E4C57"/>
    <w:rsid w:val="002256E6"/>
    <w:rsid w:val="00233704"/>
    <w:rsid w:val="0025528E"/>
    <w:rsid w:val="00267853"/>
    <w:rsid w:val="00267D62"/>
    <w:rsid w:val="00281DE3"/>
    <w:rsid w:val="0028581B"/>
    <w:rsid w:val="002969F5"/>
    <w:rsid w:val="002A074A"/>
    <w:rsid w:val="002B1F9C"/>
    <w:rsid w:val="002B6349"/>
    <w:rsid w:val="002B7749"/>
    <w:rsid w:val="002C2F5D"/>
    <w:rsid w:val="002C33D4"/>
    <w:rsid w:val="002D0069"/>
    <w:rsid w:val="002E0C84"/>
    <w:rsid w:val="002F06A5"/>
    <w:rsid w:val="00303EE3"/>
    <w:rsid w:val="003112E1"/>
    <w:rsid w:val="00322412"/>
    <w:rsid w:val="003279C8"/>
    <w:rsid w:val="00331DE6"/>
    <w:rsid w:val="00344C9F"/>
    <w:rsid w:val="0037021D"/>
    <w:rsid w:val="00373103"/>
    <w:rsid w:val="00376C63"/>
    <w:rsid w:val="003826F8"/>
    <w:rsid w:val="003A17AB"/>
    <w:rsid w:val="003B2B12"/>
    <w:rsid w:val="003B47EB"/>
    <w:rsid w:val="003C50F0"/>
    <w:rsid w:val="003D0870"/>
    <w:rsid w:val="003E2492"/>
    <w:rsid w:val="003E6214"/>
    <w:rsid w:val="003F4EFE"/>
    <w:rsid w:val="003F5CD7"/>
    <w:rsid w:val="00404E62"/>
    <w:rsid w:val="0041699F"/>
    <w:rsid w:val="00431ABC"/>
    <w:rsid w:val="0045338F"/>
    <w:rsid w:val="004545D6"/>
    <w:rsid w:val="00471702"/>
    <w:rsid w:val="0047179F"/>
    <w:rsid w:val="004A4061"/>
    <w:rsid w:val="004A706C"/>
    <w:rsid w:val="004B0CD8"/>
    <w:rsid w:val="004D71D0"/>
    <w:rsid w:val="004D7CB6"/>
    <w:rsid w:val="004E7C17"/>
    <w:rsid w:val="004F2C6C"/>
    <w:rsid w:val="004F3E54"/>
    <w:rsid w:val="005029BA"/>
    <w:rsid w:val="00521025"/>
    <w:rsid w:val="0052123D"/>
    <w:rsid w:val="005240E1"/>
    <w:rsid w:val="0053218F"/>
    <w:rsid w:val="00535691"/>
    <w:rsid w:val="00541CAA"/>
    <w:rsid w:val="00545551"/>
    <w:rsid w:val="0055058E"/>
    <w:rsid w:val="00552300"/>
    <w:rsid w:val="0055530E"/>
    <w:rsid w:val="00574E4C"/>
    <w:rsid w:val="00577547"/>
    <w:rsid w:val="00580A63"/>
    <w:rsid w:val="00586CF7"/>
    <w:rsid w:val="005A09B6"/>
    <w:rsid w:val="005A1A75"/>
    <w:rsid w:val="005A27C0"/>
    <w:rsid w:val="005B1A57"/>
    <w:rsid w:val="005B2536"/>
    <w:rsid w:val="005C31C7"/>
    <w:rsid w:val="005C4B7F"/>
    <w:rsid w:val="005D0041"/>
    <w:rsid w:val="005D235A"/>
    <w:rsid w:val="006029A7"/>
    <w:rsid w:val="00610B1B"/>
    <w:rsid w:val="00614B25"/>
    <w:rsid w:val="0062289A"/>
    <w:rsid w:val="00640DC0"/>
    <w:rsid w:val="00645C75"/>
    <w:rsid w:val="00647762"/>
    <w:rsid w:val="00652B21"/>
    <w:rsid w:val="00666F53"/>
    <w:rsid w:val="006703DD"/>
    <w:rsid w:val="006724AA"/>
    <w:rsid w:val="0067462B"/>
    <w:rsid w:val="00680712"/>
    <w:rsid w:val="006872B1"/>
    <w:rsid w:val="006A648E"/>
    <w:rsid w:val="006C2F70"/>
    <w:rsid w:val="006C4AB7"/>
    <w:rsid w:val="006D7D1E"/>
    <w:rsid w:val="006E09C8"/>
    <w:rsid w:val="006E0DCF"/>
    <w:rsid w:val="006F17CE"/>
    <w:rsid w:val="006F441E"/>
    <w:rsid w:val="0070269B"/>
    <w:rsid w:val="00720A41"/>
    <w:rsid w:val="00727F4B"/>
    <w:rsid w:val="007351BB"/>
    <w:rsid w:val="007418FD"/>
    <w:rsid w:val="00742706"/>
    <w:rsid w:val="00750F98"/>
    <w:rsid w:val="007612EA"/>
    <w:rsid w:val="00771E1A"/>
    <w:rsid w:val="007C16EB"/>
    <w:rsid w:val="007E2878"/>
    <w:rsid w:val="007E6B62"/>
    <w:rsid w:val="007F1761"/>
    <w:rsid w:val="008107EA"/>
    <w:rsid w:val="0081247F"/>
    <w:rsid w:val="0083268C"/>
    <w:rsid w:val="008503A1"/>
    <w:rsid w:val="00860E56"/>
    <w:rsid w:val="0086174C"/>
    <w:rsid w:val="00870DF7"/>
    <w:rsid w:val="00897525"/>
    <w:rsid w:val="008D5E48"/>
    <w:rsid w:val="008E0A9C"/>
    <w:rsid w:val="008E32CC"/>
    <w:rsid w:val="008E77DD"/>
    <w:rsid w:val="0091151F"/>
    <w:rsid w:val="0092459C"/>
    <w:rsid w:val="00954EF2"/>
    <w:rsid w:val="00960306"/>
    <w:rsid w:val="009672CE"/>
    <w:rsid w:val="0098616F"/>
    <w:rsid w:val="00990C26"/>
    <w:rsid w:val="009930A1"/>
    <w:rsid w:val="0099680B"/>
    <w:rsid w:val="009A0BB9"/>
    <w:rsid w:val="009A0D36"/>
    <w:rsid w:val="009A0E61"/>
    <w:rsid w:val="009A6A02"/>
    <w:rsid w:val="009A759B"/>
    <w:rsid w:val="009D3113"/>
    <w:rsid w:val="009D3839"/>
    <w:rsid w:val="009E4A56"/>
    <w:rsid w:val="009F6EF7"/>
    <w:rsid w:val="00A06319"/>
    <w:rsid w:val="00A06607"/>
    <w:rsid w:val="00A1089A"/>
    <w:rsid w:val="00A17E5C"/>
    <w:rsid w:val="00A32F63"/>
    <w:rsid w:val="00A33319"/>
    <w:rsid w:val="00A3354C"/>
    <w:rsid w:val="00A455EC"/>
    <w:rsid w:val="00A64E0F"/>
    <w:rsid w:val="00A66DFE"/>
    <w:rsid w:val="00A903EA"/>
    <w:rsid w:val="00AA0DE7"/>
    <w:rsid w:val="00AC7463"/>
    <w:rsid w:val="00AD5D8E"/>
    <w:rsid w:val="00B03D3C"/>
    <w:rsid w:val="00B10921"/>
    <w:rsid w:val="00B130A2"/>
    <w:rsid w:val="00B2080E"/>
    <w:rsid w:val="00B33DDC"/>
    <w:rsid w:val="00B362AA"/>
    <w:rsid w:val="00B46511"/>
    <w:rsid w:val="00B57D38"/>
    <w:rsid w:val="00B63140"/>
    <w:rsid w:val="00B773AB"/>
    <w:rsid w:val="00B94C65"/>
    <w:rsid w:val="00BA0345"/>
    <w:rsid w:val="00BA1328"/>
    <w:rsid w:val="00BB1082"/>
    <w:rsid w:val="00BC699C"/>
    <w:rsid w:val="00BE0BDB"/>
    <w:rsid w:val="00BE2CCB"/>
    <w:rsid w:val="00C02712"/>
    <w:rsid w:val="00C03F10"/>
    <w:rsid w:val="00C07A61"/>
    <w:rsid w:val="00C12B26"/>
    <w:rsid w:val="00C2170B"/>
    <w:rsid w:val="00C262CC"/>
    <w:rsid w:val="00C27DC9"/>
    <w:rsid w:val="00C54F6B"/>
    <w:rsid w:val="00C71189"/>
    <w:rsid w:val="00C71CA4"/>
    <w:rsid w:val="00C73B2F"/>
    <w:rsid w:val="00C80184"/>
    <w:rsid w:val="00C911E8"/>
    <w:rsid w:val="00CB5B08"/>
    <w:rsid w:val="00CB620B"/>
    <w:rsid w:val="00CC1A35"/>
    <w:rsid w:val="00CD1AF2"/>
    <w:rsid w:val="00CD5C73"/>
    <w:rsid w:val="00CF73FB"/>
    <w:rsid w:val="00D41626"/>
    <w:rsid w:val="00D530F0"/>
    <w:rsid w:val="00D57189"/>
    <w:rsid w:val="00D638B9"/>
    <w:rsid w:val="00D702E3"/>
    <w:rsid w:val="00D71473"/>
    <w:rsid w:val="00D7776D"/>
    <w:rsid w:val="00D82074"/>
    <w:rsid w:val="00D90FF5"/>
    <w:rsid w:val="00D945EF"/>
    <w:rsid w:val="00D95626"/>
    <w:rsid w:val="00D9611D"/>
    <w:rsid w:val="00D968B9"/>
    <w:rsid w:val="00DA70AD"/>
    <w:rsid w:val="00DB7E00"/>
    <w:rsid w:val="00DC4485"/>
    <w:rsid w:val="00DD03A9"/>
    <w:rsid w:val="00DD68A9"/>
    <w:rsid w:val="00DF0A6A"/>
    <w:rsid w:val="00E046FE"/>
    <w:rsid w:val="00E156C1"/>
    <w:rsid w:val="00E20C93"/>
    <w:rsid w:val="00E43C2F"/>
    <w:rsid w:val="00E543EB"/>
    <w:rsid w:val="00E55378"/>
    <w:rsid w:val="00E56541"/>
    <w:rsid w:val="00E56E12"/>
    <w:rsid w:val="00E604AC"/>
    <w:rsid w:val="00E612A0"/>
    <w:rsid w:val="00E75411"/>
    <w:rsid w:val="00E8550C"/>
    <w:rsid w:val="00E96A1B"/>
    <w:rsid w:val="00E971B2"/>
    <w:rsid w:val="00EA3856"/>
    <w:rsid w:val="00EB00F2"/>
    <w:rsid w:val="00EB237A"/>
    <w:rsid w:val="00EB38BC"/>
    <w:rsid w:val="00EC0531"/>
    <w:rsid w:val="00ED3275"/>
    <w:rsid w:val="00ED4F6F"/>
    <w:rsid w:val="00EF4818"/>
    <w:rsid w:val="00F17B42"/>
    <w:rsid w:val="00F25920"/>
    <w:rsid w:val="00F3708A"/>
    <w:rsid w:val="00F44473"/>
    <w:rsid w:val="00F53DDD"/>
    <w:rsid w:val="00F65ADC"/>
    <w:rsid w:val="00F669DD"/>
    <w:rsid w:val="00F854E8"/>
    <w:rsid w:val="00F962B0"/>
    <w:rsid w:val="00FA4539"/>
    <w:rsid w:val="00FA64BA"/>
    <w:rsid w:val="00FC6AC4"/>
    <w:rsid w:val="00FC7239"/>
    <w:rsid w:val="00FD6546"/>
    <w:rsid w:val="05677E69"/>
    <w:rsid w:val="09E12241"/>
    <w:rsid w:val="127F3A2C"/>
    <w:rsid w:val="145B105F"/>
    <w:rsid w:val="171F61B2"/>
    <w:rsid w:val="27637A63"/>
    <w:rsid w:val="296E18B0"/>
    <w:rsid w:val="2D303E31"/>
    <w:rsid w:val="389926E7"/>
    <w:rsid w:val="51E97071"/>
    <w:rsid w:val="53B11886"/>
    <w:rsid w:val="542F66AC"/>
    <w:rsid w:val="6F6D49E6"/>
    <w:rsid w:val="71450569"/>
    <w:rsid w:val="79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687BE9"/>
  <w15:docId w15:val="{3DCE5388-5931-4E6D-858B-CFA956F4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3AB"/>
    <w:pPr>
      <w:spacing w:before="120" w:after="120" w:line="276" w:lineRule="auto"/>
      <w:ind w:firstLine="709"/>
      <w:jc w:val="both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A9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szCs w:val="26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line="312" w:lineRule="auto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  <w:ind w:firstLine="0"/>
    </w:pPr>
    <w:rPr>
      <w:b/>
      <w:iCs/>
      <w:sz w:val="24"/>
      <w:szCs w:val="18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1560"/>
        <w:tab w:val="right" w:leader="dot" w:pos="9062"/>
      </w:tabs>
      <w:spacing w:after="100"/>
      <w:ind w:firstLine="0"/>
      <w:jc w:val="left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567"/>
        <w:tab w:val="right" w:leader="dot" w:pos="9062"/>
      </w:tabs>
      <w:spacing w:after="100"/>
      <w:ind w:firstLine="0"/>
      <w:jc w:val="left"/>
    </w:pPr>
    <w:rPr>
      <w:b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709"/>
        <w:tab w:val="right" w:leader="dot" w:pos="9062"/>
      </w:tabs>
      <w:spacing w:after="100"/>
      <w:ind w:firstLine="0"/>
    </w:pPr>
  </w:style>
  <w:style w:type="paragraph" w:styleId="TOC4">
    <w:name w:val="toc 4"/>
    <w:basedOn w:val="Normal"/>
    <w:next w:val="Normal"/>
    <w:uiPriority w:val="39"/>
    <w:unhideWhenUsed/>
    <w:pPr>
      <w:tabs>
        <w:tab w:val="left" w:pos="993"/>
        <w:tab w:val="right" w:leader="dot" w:pos="9062"/>
      </w:tabs>
      <w:spacing w:after="100"/>
      <w:ind w:firstLine="0"/>
    </w:pPr>
    <w:rPr>
      <w:i/>
    </w:rPr>
  </w:style>
  <w:style w:type="paragraph" w:customStyle="1" w:styleId="tieude1">
    <w:name w:val="tieude1"/>
    <w:basedOn w:val="Normal"/>
    <w:link w:val="tieude1Char"/>
    <w:qFormat/>
    <w:pPr>
      <w:spacing w:after="0" w:line="360" w:lineRule="auto"/>
      <w:jc w:val="center"/>
    </w:pPr>
    <w:rPr>
      <w:rFonts w:eastAsia="Times New Roman"/>
      <w:b/>
      <w:sz w:val="32"/>
      <w:szCs w:val="24"/>
    </w:rPr>
  </w:style>
  <w:style w:type="character" w:customStyle="1" w:styleId="tieude1Char">
    <w:name w:val="tieude1 Char"/>
    <w:link w:val="tieude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muclon">
    <w:name w:val="demuclon"/>
    <w:basedOn w:val="tieude1"/>
    <w:pPr>
      <w:jc w:val="left"/>
    </w:pPr>
    <w:rPr>
      <w:sz w:val="26"/>
    </w:rPr>
  </w:style>
  <w:style w:type="paragraph" w:customStyle="1" w:styleId="Normal1">
    <w:name w:val="Normal1"/>
    <w:basedOn w:val="Normal"/>
    <w:qFormat/>
    <w:pPr>
      <w:spacing w:line="240" w:lineRule="auto"/>
    </w:pPr>
    <w:rPr>
      <w:rFonts w:eastAsia="Times New Roman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E0A9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eastAsiaTheme="majorEastAsia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eastAsiaTheme="majorEastAsia" w:cstheme="majorBidi"/>
      <w:i/>
      <w:iCs/>
      <w:sz w:val="26"/>
      <w:szCs w:val="26"/>
    </w:rPr>
  </w:style>
  <w:style w:type="character" w:customStyle="1" w:styleId="Heading5Char">
    <w:name w:val="Heading 5 Char"/>
    <w:link w:val="Heading5"/>
    <w:qFormat/>
    <w:rPr>
      <w:rFonts w:eastAsia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character" w:customStyle="1" w:styleId="Heading7Char">
    <w:name w:val="Heading 7 Char"/>
    <w:basedOn w:val="DefaultParagraphFont"/>
    <w:link w:val="Heading7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character" w:customStyle="1" w:styleId="Heading8Char">
    <w:name w:val="Heading 8 Char"/>
    <w:basedOn w:val="DefaultParagraphFont"/>
    <w:link w:val="Heading8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">
    <w:name w:val="p"/>
    <w:basedOn w:val="DefaultParagraphFont"/>
    <w:qFormat/>
  </w:style>
  <w:style w:type="character" w:customStyle="1" w:styleId="nt">
    <w:name w:val="nt"/>
    <w:basedOn w:val="DefaultParagraphFont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4F3E54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BE2CCB"/>
    <w:pPr>
      <w:spacing w:before="180" w:after="180"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E2CCB"/>
    <w:rPr>
      <w:rFonts w:eastAsia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E2CCB"/>
  </w:style>
  <w:style w:type="paragraph" w:customStyle="1" w:styleId="Compact">
    <w:name w:val="Compact"/>
    <w:basedOn w:val="BodyText"/>
    <w:qFormat/>
    <w:rsid w:val="00BE2CCB"/>
    <w:pPr>
      <w:spacing w:before="36" w:after="36"/>
    </w:pPr>
  </w:style>
  <w:style w:type="paragraph" w:customStyle="1" w:styleId="p1">
    <w:name w:val="p1"/>
    <w:basedOn w:val="Normal"/>
    <w:rsid w:val="00B362AA"/>
    <w:pPr>
      <w:spacing w:before="0" w:after="0" w:line="240" w:lineRule="auto"/>
      <w:ind w:firstLine="0"/>
      <w:jc w:val="left"/>
    </w:pPr>
    <w:rPr>
      <w:rFonts w:ascii="Helvetica" w:eastAsiaTheme="minorEastAsia" w:hAnsi="Helvetica" w:cs="Times New Roman"/>
      <w:sz w:val="18"/>
      <w:szCs w:val="18"/>
      <w:lang w:eastAsia="zh-TW"/>
    </w:rPr>
  </w:style>
  <w:style w:type="character" w:customStyle="1" w:styleId="s1">
    <w:name w:val="s1"/>
    <w:basedOn w:val="DefaultParagraphFont"/>
    <w:rsid w:val="00B362AA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7C9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LeDao/i_am_rich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atLeDao/quizzl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atLeDao/dicee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github.com/DatLeDao/Mi_card" TargetMode="External"/><Relationship Id="rId19" Type="http://schemas.openxmlformats.org/officeDocument/2006/relationships/hyperlink" Target="https://github.com/DatLeDao/xylopho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atLeDao/magic_8_ball" TargetMode="Externa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pc\Downloads\Template%20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30447-5775-4276-9BA3-B3628BB1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2022</Template>
  <TotalTime>194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PHAM</dc:creator>
  <cp:lastModifiedBy>Đạt Lê</cp:lastModifiedBy>
  <cp:revision>51</cp:revision>
  <dcterms:created xsi:type="dcterms:W3CDTF">2024-12-06T03:06:00Z</dcterms:created>
  <dcterms:modified xsi:type="dcterms:W3CDTF">2025-03-16T05:42:00Z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E6F96AA4F1AA4857A21CFB964BD92783</vt:lpwstr>
  </property>
  <property fmtid="{D5CDD505-2E9C-101B-9397-08002B2CF9AE}" pid="3" name="KSOProductBuildVer">
    <vt:lpwstr>1033-11.2.0.11130</vt:lpwstr>
  </property>
  <property fmtid="{D5CDD505-2E9C-101B-9397-08002B2CF9AE}" pid="4" name="GrammarlyDocumentId">
    <vt:lpwstr>861626c4c3cc72395bcfb351037ade48e94e9903f0290c0ce4d77edcbdae522a</vt:lpwstr>
  </property>
</Properties>
</file>